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C71" w:rsidRDefault="00C83C71" w:rsidP="00642C34">
      <w:pPr>
        <w:ind w:firstLine="0"/>
      </w:pPr>
    </w:p>
    <w:p w:rsidR="00C202B0" w:rsidRDefault="00C202B0" w:rsidP="00642C34">
      <w:pPr>
        <w:ind w:firstLine="0"/>
      </w:pPr>
    </w:p>
    <w:p w:rsidR="00C202B0" w:rsidRDefault="00C202B0" w:rsidP="00642C34">
      <w:pPr>
        <w:ind w:firstLine="0"/>
      </w:pPr>
    </w:p>
    <w:p w:rsidR="00B36814" w:rsidRDefault="00B36814" w:rsidP="00642C34">
      <w:pPr>
        <w:ind w:firstLine="0"/>
      </w:pPr>
    </w:p>
    <w:p w:rsidR="00F82F85" w:rsidRDefault="00F82F85" w:rsidP="00642C34">
      <w:pPr>
        <w:ind w:firstLine="0"/>
        <w:jc w:val="center"/>
      </w:pPr>
      <w:r>
        <w:t xml:space="preserve">Happy Harvest </w:t>
      </w:r>
    </w:p>
    <w:p w:rsidR="00C202B0" w:rsidRDefault="00F82F85" w:rsidP="00642C34">
      <w:pPr>
        <w:ind w:firstLine="0"/>
        <w:jc w:val="center"/>
      </w:pPr>
      <w:r>
        <w:t>SWE482-Engineering Capstone II</w:t>
      </w:r>
    </w:p>
    <w:p w:rsidR="00C202B0" w:rsidRDefault="00F82F85" w:rsidP="00642C34">
      <w:pPr>
        <w:ind w:firstLine="0"/>
        <w:jc w:val="center"/>
      </w:pPr>
      <w:r>
        <w:t xml:space="preserve">Benjamin Moore, </w:t>
      </w:r>
      <w:r w:rsidR="00992129">
        <w:t>Jauhn Schneck</w:t>
      </w:r>
    </w:p>
    <w:p w:rsidR="00C202B0" w:rsidRDefault="00FF545D" w:rsidP="00992129">
      <w:pPr>
        <w:ind w:firstLine="0"/>
        <w:jc w:val="center"/>
      </w:pPr>
      <w:r>
        <w:t>Colorado Technical University</w:t>
      </w:r>
    </w:p>
    <w:p w:rsidR="00992129" w:rsidRDefault="00992129" w:rsidP="00992129">
      <w:pPr>
        <w:ind w:firstLine="0"/>
        <w:jc w:val="center"/>
      </w:pPr>
      <w:r>
        <w:fldChar w:fldCharType="begin"/>
      </w:r>
      <w:r>
        <w:instrText xml:space="preserve"> TIME \@ "MMMM d, y" </w:instrText>
      </w:r>
      <w:r>
        <w:fldChar w:fldCharType="separate"/>
      </w:r>
      <w:r w:rsidR="00D6361F">
        <w:rPr>
          <w:noProof/>
        </w:rPr>
        <w:t>November 18, 2017</w:t>
      </w:r>
      <w:r>
        <w:fldChar w:fldCharType="end"/>
      </w:r>
    </w:p>
    <w:p w:rsidR="00C202B0" w:rsidRDefault="00C202B0" w:rsidP="00642C34">
      <w:pPr>
        <w:ind w:firstLine="0"/>
      </w:pPr>
    </w:p>
    <w:p w:rsidR="00C202B0" w:rsidRDefault="00C202B0" w:rsidP="00642C34">
      <w:pPr>
        <w:ind w:firstLine="0"/>
      </w:pPr>
    </w:p>
    <w:p w:rsidR="00C202B0" w:rsidRDefault="00C202B0" w:rsidP="00642C34">
      <w:pPr>
        <w:ind w:firstLine="0"/>
      </w:pPr>
    </w:p>
    <w:p w:rsidR="00232B20" w:rsidRDefault="00232B20" w:rsidP="00642C34">
      <w:pPr>
        <w:ind w:firstLine="0"/>
      </w:pPr>
    </w:p>
    <w:p w:rsidR="00232B20" w:rsidRDefault="00232B20" w:rsidP="00642C34">
      <w:pPr>
        <w:ind w:firstLine="0"/>
      </w:pPr>
    </w:p>
    <w:p w:rsidR="00232B20" w:rsidRDefault="00232B20" w:rsidP="00642C34">
      <w:pPr>
        <w:ind w:firstLine="0"/>
      </w:pPr>
    </w:p>
    <w:p w:rsidR="00232B20" w:rsidRDefault="00232B20" w:rsidP="00642C34">
      <w:pPr>
        <w:ind w:firstLine="0"/>
      </w:pPr>
    </w:p>
    <w:p w:rsidR="00232B20" w:rsidRDefault="00232B20" w:rsidP="00642C34">
      <w:pPr>
        <w:ind w:firstLine="0"/>
      </w:pPr>
    </w:p>
    <w:p w:rsidR="00C202B0" w:rsidRDefault="00C202B0" w:rsidP="00642C34">
      <w:pPr>
        <w:ind w:firstLine="0"/>
      </w:pPr>
    </w:p>
    <w:p w:rsidR="00C202B0" w:rsidRDefault="00C202B0" w:rsidP="00642C34">
      <w:pPr>
        <w:ind w:firstLine="0"/>
      </w:pPr>
    </w:p>
    <w:p w:rsidR="00C202B0" w:rsidRDefault="00C202B0" w:rsidP="00642C34">
      <w:pPr>
        <w:ind w:firstLine="0"/>
      </w:pPr>
    </w:p>
    <w:p w:rsidR="00181439" w:rsidRDefault="00232B20" w:rsidP="00181439">
      <w:pPr>
        <w:ind w:firstLine="0"/>
        <w:jc w:val="center"/>
      </w:pPr>
      <w:r>
        <w:br w:type="page"/>
      </w:r>
    </w:p>
    <w:sdt>
      <w:sdtPr>
        <w:rPr>
          <w:rFonts w:ascii="Times New Roman" w:eastAsiaTheme="minorHAnsi" w:hAnsi="Times New Roman" w:cs="Times New Roman"/>
          <w:b w:val="0"/>
          <w:bCs w:val="0"/>
          <w:color w:val="auto"/>
          <w:sz w:val="24"/>
          <w:szCs w:val="24"/>
        </w:rPr>
        <w:id w:val="-843235714"/>
        <w:docPartObj>
          <w:docPartGallery w:val="Table of Contents"/>
          <w:docPartUnique/>
        </w:docPartObj>
      </w:sdtPr>
      <w:sdtEndPr>
        <w:rPr>
          <w:noProof/>
        </w:rPr>
      </w:sdtEndPr>
      <w:sdtContent>
        <w:p w:rsidR="00181439" w:rsidRDefault="00181439">
          <w:pPr>
            <w:pStyle w:val="TOCHeading"/>
          </w:pPr>
          <w:r>
            <w:t>Table of Contents</w:t>
          </w:r>
        </w:p>
        <w:p w:rsidR="00EB1B41" w:rsidRDefault="00D6361F">
          <w:pPr>
            <w:pStyle w:val="TOC2"/>
            <w:tabs>
              <w:tab w:val="right" w:leader="dot" w:pos="9350"/>
            </w:tabs>
            <w:rPr>
              <w:rFonts w:eastAsiaTheme="minorEastAsia" w:cstheme="minorBidi"/>
              <w:b w:val="0"/>
              <w:noProof/>
              <w:sz w:val="24"/>
              <w:szCs w:val="24"/>
              <w:lang w:eastAsia="ja-JP"/>
            </w:rPr>
          </w:pPr>
          <w:r>
            <w:fldChar w:fldCharType="begin"/>
          </w:r>
          <w:r>
            <w:instrText xml:space="preserve"> TOC \o "1-3" \h \z \u </w:instrText>
          </w:r>
          <w:r>
            <w:fldChar w:fldCharType="separate"/>
          </w:r>
          <w:r w:rsidR="00EB1B41">
            <w:rPr>
              <w:noProof/>
            </w:rPr>
            <w:t>Establishing Communication for Meetings</w:t>
          </w:r>
          <w:r w:rsidR="00EB1B41">
            <w:rPr>
              <w:noProof/>
            </w:rPr>
            <w:tab/>
          </w:r>
          <w:r w:rsidR="00EB1B41">
            <w:rPr>
              <w:noProof/>
            </w:rPr>
            <w:fldChar w:fldCharType="begin"/>
          </w:r>
          <w:r w:rsidR="00EB1B41">
            <w:rPr>
              <w:noProof/>
            </w:rPr>
            <w:instrText xml:space="preserve"> PAGEREF _Toc372730212 \h </w:instrText>
          </w:r>
          <w:r w:rsidR="00EB1B41">
            <w:rPr>
              <w:noProof/>
            </w:rPr>
          </w:r>
          <w:r w:rsidR="00EB1B41">
            <w:rPr>
              <w:noProof/>
            </w:rPr>
            <w:fldChar w:fldCharType="separate"/>
          </w:r>
          <w:r w:rsidR="00EB1B41">
            <w:rPr>
              <w:noProof/>
            </w:rPr>
            <w:t>2</w:t>
          </w:r>
          <w:r w:rsidR="00EB1B41">
            <w:rPr>
              <w:noProof/>
            </w:rPr>
            <w:fldChar w:fldCharType="end"/>
          </w:r>
        </w:p>
        <w:p w:rsidR="00EB1B41" w:rsidRDefault="00EB1B41">
          <w:pPr>
            <w:pStyle w:val="TOC2"/>
            <w:tabs>
              <w:tab w:val="right" w:leader="dot" w:pos="9350"/>
            </w:tabs>
            <w:rPr>
              <w:rFonts w:eastAsiaTheme="minorEastAsia" w:cstheme="minorBidi"/>
              <w:b w:val="0"/>
              <w:noProof/>
              <w:sz w:val="24"/>
              <w:szCs w:val="24"/>
              <w:lang w:eastAsia="ja-JP"/>
            </w:rPr>
          </w:pPr>
          <w:r>
            <w:rPr>
              <w:noProof/>
            </w:rPr>
            <w:t>Meetings and Time line</w:t>
          </w:r>
          <w:r>
            <w:rPr>
              <w:noProof/>
            </w:rPr>
            <w:tab/>
          </w:r>
          <w:r>
            <w:rPr>
              <w:noProof/>
            </w:rPr>
            <w:fldChar w:fldCharType="begin"/>
          </w:r>
          <w:r>
            <w:rPr>
              <w:noProof/>
            </w:rPr>
            <w:instrText xml:space="preserve"> PAGEREF _Toc372730213 \h </w:instrText>
          </w:r>
          <w:r>
            <w:rPr>
              <w:noProof/>
            </w:rPr>
          </w:r>
          <w:r>
            <w:rPr>
              <w:noProof/>
            </w:rPr>
            <w:fldChar w:fldCharType="separate"/>
          </w:r>
          <w:r>
            <w:rPr>
              <w:noProof/>
            </w:rPr>
            <w:t>3</w:t>
          </w:r>
          <w:r>
            <w:rPr>
              <w:noProof/>
            </w:rPr>
            <w:fldChar w:fldCharType="end"/>
          </w:r>
        </w:p>
        <w:p w:rsidR="00EB1B41" w:rsidRDefault="00EB1B41">
          <w:pPr>
            <w:pStyle w:val="TOC2"/>
            <w:tabs>
              <w:tab w:val="right" w:leader="dot" w:pos="9350"/>
            </w:tabs>
            <w:rPr>
              <w:rFonts w:eastAsiaTheme="minorEastAsia" w:cstheme="minorBidi"/>
              <w:b w:val="0"/>
              <w:noProof/>
              <w:sz w:val="24"/>
              <w:szCs w:val="24"/>
              <w:lang w:eastAsia="ja-JP"/>
            </w:rPr>
          </w:pPr>
          <w:r>
            <w:rPr>
              <w:noProof/>
            </w:rPr>
            <w:t>Communications</w:t>
          </w:r>
          <w:r>
            <w:rPr>
              <w:noProof/>
            </w:rPr>
            <w:tab/>
          </w:r>
          <w:r>
            <w:rPr>
              <w:noProof/>
            </w:rPr>
            <w:fldChar w:fldCharType="begin"/>
          </w:r>
          <w:r>
            <w:rPr>
              <w:noProof/>
            </w:rPr>
            <w:instrText xml:space="preserve"> PAGEREF _Toc372730214 \h </w:instrText>
          </w:r>
          <w:r>
            <w:rPr>
              <w:noProof/>
            </w:rPr>
          </w:r>
          <w:r>
            <w:rPr>
              <w:noProof/>
            </w:rPr>
            <w:fldChar w:fldCharType="separate"/>
          </w:r>
          <w:r>
            <w:rPr>
              <w:noProof/>
            </w:rPr>
            <w:t>4</w:t>
          </w:r>
          <w:r>
            <w:rPr>
              <w:noProof/>
            </w:rPr>
            <w:fldChar w:fldCharType="end"/>
          </w:r>
        </w:p>
        <w:p w:rsidR="00EB1B41" w:rsidRDefault="00EB1B41">
          <w:pPr>
            <w:pStyle w:val="TOC2"/>
            <w:tabs>
              <w:tab w:val="right" w:leader="dot" w:pos="9350"/>
            </w:tabs>
            <w:rPr>
              <w:rFonts w:eastAsiaTheme="minorEastAsia" w:cstheme="minorBidi"/>
              <w:b w:val="0"/>
              <w:noProof/>
              <w:sz w:val="24"/>
              <w:szCs w:val="24"/>
              <w:lang w:eastAsia="ja-JP"/>
            </w:rPr>
          </w:pPr>
          <w:r>
            <w:rPr>
              <w:noProof/>
            </w:rPr>
            <w:t>Changes</w:t>
          </w:r>
          <w:r>
            <w:rPr>
              <w:noProof/>
            </w:rPr>
            <w:tab/>
          </w:r>
          <w:r>
            <w:rPr>
              <w:noProof/>
            </w:rPr>
            <w:fldChar w:fldCharType="begin"/>
          </w:r>
          <w:r>
            <w:rPr>
              <w:noProof/>
            </w:rPr>
            <w:instrText xml:space="preserve"> PAGEREF _Toc372730215 \h </w:instrText>
          </w:r>
          <w:r>
            <w:rPr>
              <w:noProof/>
            </w:rPr>
          </w:r>
          <w:r>
            <w:rPr>
              <w:noProof/>
            </w:rPr>
            <w:fldChar w:fldCharType="separate"/>
          </w:r>
          <w:r>
            <w:rPr>
              <w:noProof/>
            </w:rPr>
            <w:t>4</w:t>
          </w:r>
          <w:r>
            <w:rPr>
              <w:noProof/>
            </w:rPr>
            <w:fldChar w:fldCharType="end"/>
          </w:r>
        </w:p>
        <w:p w:rsidR="00181439" w:rsidRDefault="00D6361F">
          <w:r>
            <w:rPr>
              <w:noProof/>
            </w:rPr>
            <w:fldChar w:fldCharType="end"/>
          </w:r>
        </w:p>
      </w:sdtContent>
    </w:sdt>
    <w:p w:rsidR="00656426" w:rsidRDefault="00656426" w:rsidP="00656426">
      <w:pPr>
        <w:pStyle w:val="ListParagraph"/>
        <w:ind w:firstLine="0"/>
      </w:pPr>
    </w:p>
    <w:p w:rsidR="00EB1B41" w:rsidRDefault="00EB1B41" w:rsidP="00EB1B41">
      <w:pPr>
        <w:pStyle w:val="Heading2"/>
      </w:pPr>
      <w:bookmarkStart w:id="0" w:name="_Toc372730212"/>
      <w:r>
        <w:t>Establishing Communication for Meetings</w:t>
      </w:r>
      <w:bookmarkEnd w:id="0"/>
    </w:p>
    <w:p w:rsidR="00845B95" w:rsidRDefault="00264D44" w:rsidP="00E1289C">
      <w:r>
        <w:t>Upon start of the project Jauhn Schneck and Benjamin Moore have already had various was to communicate</w:t>
      </w:r>
      <w:r w:rsidR="00845B95">
        <w:t xml:space="preserve"> that were established from the previous project </w:t>
      </w:r>
      <w:r w:rsidR="00EB1B41">
        <w:t>these</w:t>
      </w:r>
      <w:r w:rsidR="00845B95">
        <w:t xml:space="preserve"> mediums included:</w:t>
      </w:r>
    </w:p>
    <w:p w:rsidR="003549A1" w:rsidRDefault="003549A1" w:rsidP="00845B95">
      <w:pPr>
        <w:pStyle w:val="ListParagraph"/>
        <w:numPr>
          <w:ilvl w:val="1"/>
          <w:numId w:val="5"/>
        </w:numPr>
      </w:pPr>
      <w:r>
        <w:t>CTU Student Portal</w:t>
      </w:r>
    </w:p>
    <w:p w:rsidR="003549A1" w:rsidRDefault="003549A1" w:rsidP="003549A1">
      <w:pPr>
        <w:pStyle w:val="ListParagraph"/>
        <w:numPr>
          <w:ilvl w:val="2"/>
          <w:numId w:val="5"/>
        </w:numPr>
      </w:pPr>
      <w:r>
        <w:t>Discussion Board</w:t>
      </w:r>
    </w:p>
    <w:p w:rsidR="003549A1" w:rsidRDefault="003549A1" w:rsidP="003549A1">
      <w:pPr>
        <w:pStyle w:val="ListParagraph"/>
        <w:numPr>
          <w:ilvl w:val="2"/>
          <w:numId w:val="5"/>
        </w:numPr>
      </w:pPr>
      <w:r>
        <w:t xml:space="preserve">Live Chat </w:t>
      </w:r>
    </w:p>
    <w:p w:rsidR="00845B95" w:rsidRDefault="00845B95" w:rsidP="00845B95">
      <w:pPr>
        <w:pStyle w:val="ListParagraph"/>
        <w:numPr>
          <w:ilvl w:val="1"/>
          <w:numId w:val="5"/>
        </w:numPr>
      </w:pPr>
      <w:r>
        <w:t xml:space="preserve">Text (SMS) </w:t>
      </w:r>
    </w:p>
    <w:p w:rsidR="00845B95" w:rsidRDefault="00845B95" w:rsidP="00845B95">
      <w:pPr>
        <w:pStyle w:val="ListParagraph"/>
        <w:numPr>
          <w:ilvl w:val="2"/>
          <w:numId w:val="5"/>
        </w:numPr>
      </w:pPr>
      <w:r>
        <w:t>Jauhn Schneck: (</w:t>
      </w:r>
      <w:proofErr w:type="gramStart"/>
      <w:r>
        <w:t>719)304</w:t>
      </w:r>
      <w:proofErr w:type="gramEnd"/>
      <w:r>
        <w:t>-4102</w:t>
      </w:r>
    </w:p>
    <w:p w:rsidR="00845B95" w:rsidRDefault="00845B95" w:rsidP="00845B95">
      <w:pPr>
        <w:pStyle w:val="ListParagraph"/>
        <w:numPr>
          <w:ilvl w:val="2"/>
          <w:numId w:val="5"/>
        </w:numPr>
      </w:pPr>
      <w:r>
        <w:t xml:space="preserve">Benjamin </w:t>
      </w:r>
      <w:proofErr w:type="gramStart"/>
      <w:r>
        <w:t>Moore(</w:t>
      </w:r>
      <w:proofErr w:type="gramEnd"/>
      <w:r>
        <w:t>757)802-2960</w:t>
      </w:r>
    </w:p>
    <w:p w:rsidR="00845B95" w:rsidRDefault="00845B95" w:rsidP="00845B95">
      <w:pPr>
        <w:pStyle w:val="ListParagraph"/>
        <w:numPr>
          <w:ilvl w:val="1"/>
          <w:numId w:val="5"/>
        </w:numPr>
      </w:pPr>
      <w:r>
        <w:t>Email (emails)</w:t>
      </w:r>
    </w:p>
    <w:p w:rsidR="00845B95" w:rsidRDefault="00845B95" w:rsidP="00845B95">
      <w:pPr>
        <w:pStyle w:val="ListParagraph"/>
        <w:numPr>
          <w:ilvl w:val="2"/>
          <w:numId w:val="5"/>
        </w:numPr>
      </w:pPr>
      <w:r>
        <w:t xml:space="preserve">Jauhn Schneck: </w:t>
      </w:r>
      <w:r w:rsidR="003549A1">
        <w:t>Jauhn.schneck@student.ctuonline.edu</w:t>
      </w:r>
    </w:p>
    <w:p w:rsidR="00845B95" w:rsidRDefault="00845B95" w:rsidP="00845B95">
      <w:pPr>
        <w:pStyle w:val="ListParagraph"/>
        <w:numPr>
          <w:ilvl w:val="2"/>
          <w:numId w:val="5"/>
        </w:numPr>
      </w:pPr>
      <w:r>
        <w:t xml:space="preserve">Benjamin Moore: </w:t>
      </w:r>
      <w:r w:rsidR="003549A1">
        <w:t>Benjamin.moore57@student.ctuonline.edu</w:t>
      </w:r>
    </w:p>
    <w:p w:rsidR="003549A1" w:rsidRDefault="00264D44" w:rsidP="00E1289C">
      <w:r>
        <w:t>. They were able to establish these mediums to ensure t</w:t>
      </w:r>
      <w:r w:rsidR="00E1289C">
        <w:t>hey had more than one way to communicate properly. Upon the start of the project Jauhn and Benjamin established a</w:t>
      </w:r>
      <w:r w:rsidR="003549A1">
        <w:t xml:space="preserve"> two additional </w:t>
      </w:r>
      <w:r w:rsidR="00DD005B">
        <w:t>mediums to</w:t>
      </w:r>
      <w:r w:rsidR="00E1289C">
        <w:t xml:space="preserve"> ensure they were able to share a live edition of the project code. </w:t>
      </w:r>
    </w:p>
    <w:p w:rsidR="003549A1" w:rsidRDefault="003549A1" w:rsidP="003549A1">
      <w:pPr>
        <w:pStyle w:val="ListParagraph"/>
        <w:numPr>
          <w:ilvl w:val="1"/>
          <w:numId w:val="5"/>
        </w:numPr>
      </w:pPr>
      <w:r>
        <w:t>Skype (Skype Usernames)</w:t>
      </w:r>
    </w:p>
    <w:p w:rsidR="003549A1" w:rsidRDefault="003549A1" w:rsidP="003549A1">
      <w:pPr>
        <w:pStyle w:val="ListParagraph"/>
        <w:numPr>
          <w:ilvl w:val="2"/>
          <w:numId w:val="5"/>
        </w:numPr>
      </w:pPr>
      <w:r>
        <w:t xml:space="preserve">Jauhn Schneck: </w:t>
      </w:r>
      <w:proofErr w:type="spellStart"/>
      <w:r>
        <w:t>Kilown</w:t>
      </w:r>
      <w:proofErr w:type="spellEnd"/>
    </w:p>
    <w:p w:rsidR="003549A1" w:rsidRDefault="003549A1" w:rsidP="003549A1">
      <w:pPr>
        <w:pStyle w:val="ListParagraph"/>
        <w:numPr>
          <w:ilvl w:val="2"/>
          <w:numId w:val="5"/>
        </w:numPr>
      </w:pPr>
      <w:r>
        <w:lastRenderedPageBreak/>
        <w:t xml:space="preserve">Benjamin Moore: </w:t>
      </w:r>
      <w:proofErr w:type="spellStart"/>
      <w:r w:rsidRPr="00845B95">
        <w:t>benandsanj</w:t>
      </w:r>
      <w:proofErr w:type="spellEnd"/>
    </w:p>
    <w:p w:rsidR="003549A1" w:rsidRDefault="00DD005B" w:rsidP="003549A1">
      <w:pPr>
        <w:pStyle w:val="ListParagraph"/>
        <w:numPr>
          <w:ilvl w:val="1"/>
          <w:numId w:val="5"/>
        </w:numPr>
      </w:pPr>
      <w:r>
        <w:t>GITHUB</w:t>
      </w:r>
    </w:p>
    <w:p w:rsidR="00DD005B" w:rsidRDefault="00DD005B" w:rsidP="00DD005B">
      <w:pPr>
        <w:pStyle w:val="ListParagraph"/>
        <w:numPr>
          <w:ilvl w:val="2"/>
          <w:numId w:val="5"/>
        </w:numPr>
      </w:pPr>
      <w:hyperlink r:id="rId9" w:history="1">
        <w:r w:rsidRPr="00920DD3">
          <w:rPr>
            <w:rStyle w:val="Hyperlink"/>
          </w:rPr>
          <w:t>https://github.com/Kilown/SWE482</w:t>
        </w:r>
      </w:hyperlink>
    </w:p>
    <w:p w:rsidR="00DD005B" w:rsidRPr="00DD005B" w:rsidRDefault="00DD005B" w:rsidP="00DD005B">
      <w:r>
        <w:t xml:space="preserve">The first new medium is </w:t>
      </w:r>
      <w:r w:rsidRPr="00DD005B">
        <w:t>Skype</w:t>
      </w:r>
      <w:r w:rsidR="00C311DA">
        <w:t>. Skype</w:t>
      </w:r>
      <w:r w:rsidRPr="00DD005B">
        <w:t xml:space="preserve"> is a telecommunications application software product that specializes in providing video chat and voice calls between computers, tablets, mobile devices, the Xbox One console, and smart watches via the Internet and to regular telephones</w:t>
      </w:r>
      <w:r>
        <w:t xml:space="preserve">. This medium is currently in place due to the inability to communicate with the projects normal means. This </w:t>
      </w:r>
      <w:r w:rsidR="00C311DA">
        <w:t xml:space="preserve">referred </w:t>
      </w:r>
      <w:r>
        <w:t xml:space="preserve">means is offered by Colorado Technical University – Group Project area. This </w:t>
      </w:r>
      <w:r w:rsidR="00C311DA">
        <w:t xml:space="preserve">area currently is experiencing technical difficulties. Once this has been rectified the medium will be used but instead we will used the provided medium to ensure that our meetings are documented and recorded for future documentation and references. </w:t>
      </w:r>
    </w:p>
    <w:p w:rsidR="00C311DA" w:rsidRDefault="00C311DA" w:rsidP="00E1289C">
      <w:r>
        <w:t xml:space="preserve">The next medium is </w:t>
      </w:r>
      <w:proofErr w:type="spellStart"/>
      <w:r>
        <w:t>G</w:t>
      </w:r>
      <w:r w:rsidR="00590EA0">
        <w:t>ithub</w:t>
      </w:r>
      <w:proofErr w:type="spellEnd"/>
      <w:r w:rsidR="00590EA0">
        <w:t xml:space="preserve"> (github.com). </w:t>
      </w:r>
      <w:proofErr w:type="spellStart"/>
      <w:r>
        <w:t>Github</w:t>
      </w:r>
      <w:proofErr w:type="spellEnd"/>
      <w:r>
        <w:t xml:space="preserve"> is being used to ensure that both project developers are able to work on the project and track project changes. </w:t>
      </w:r>
      <w:proofErr w:type="spellStart"/>
      <w:r>
        <w:t>Github</w:t>
      </w:r>
      <w:proofErr w:type="spellEnd"/>
      <w:r>
        <w:t xml:space="preserve"> was suggested to be used as the group project as stated before is expecting technical difficulties. After integrating this medium to our project we deemed that this medium would be better suited for our project than what is recommended. </w:t>
      </w:r>
    </w:p>
    <w:p w:rsidR="00E543BB" w:rsidRDefault="00C311DA" w:rsidP="00E1289C">
      <w:r>
        <w:t xml:space="preserve">Upon establishing </w:t>
      </w:r>
      <w:r w:rsidR="00EB1B41">
        <w:t>communication mediums the team was able</w:t>
      </w:r>
      <w:r>
        <w:t xml:space="preserve"> to decide the method in which the project would be written. More importantl</w:t>
      </w:r>
      <w:r w:rsidR="00EB1B41">
        <w:t xml:space="preserve">y which programming language </w:t>
      </w:r>
      <w:r>
        <w:t xml:space="preserve">would </w:t>
      </w:r>
      <w:r w:rsidR="00EB1B41">
        <w:t xml:space="preserve">be </w:t>
      </w:r>
      <w:r>
        <w:t xml:space="preserve">use. Upon discussion between the team the programming language was decided to be C# with </w:t>
      </w:r>
      <w:r w:rsidR="00EB1B41">
        <w:t xml:space="preserve">the development environment being Visual Studio. </w:t>
      </w:r>
    </w:p>
    <w:p w:rsidR="00EB1B41" w:rsidRDefault="00EB1B41" w:rsidP="00EB1B41">
      <w:pPr>
        <w:pStyle w:val="Heading2"/>
      </w:pPr>
      <w:r>
        <w:t>Meeting Notes</w:t>
      </w:r>
    </w:p>
    <w:p w:rsidR="00EB1B41" w:rsidRDefault="00EB1B41" w:rsidP="00EB1B41">
      <w:r>
        <w:t xml:space="preserve">During the first meeting for the team was able to establish the updated changes within the project and adjust the schedule to meet the needs of the project outline. </w:t>
      </w:r>
    </w:p>
    <w:p w:rsidR="00EB1B41" w:rsidRDefault="00EB1B41" w:rsidP="00EB1B41">
      <w:r>
        <w:lastRenderedPageBreak/>
        <w:t xml:space="preserve">During this time we were able to review the project scope and edit by </w:t>
      </w:r>
      <w:r w:rsidR="00106C51">
        <w:t>adding</w:t>
      </w:r>
      <w:r>
        <w:t xml:space="preserve"> items that were missing.</w:t>
      </w:r>
    </w:p>
    <w:p w:rsidR="00EB1B41" w:rsidRDefault="00EB1B41" w:rsidP="00EB1B41">
      <w:pPr>
        <w:pStyle w:val="Heading3"/>
      </w:pPr>
      <w:r>
        <w:t>Missing items</w:t>
      </w:r>
    </w:p>
    <w:p w:rsidR="00EB1B41" w:rsidRDefault="00106C51" w:rsidP="00106C51">
      <w:pPr>
        <w:pStyle w:val="ListParagraph"/>
        <w:numPr>
          <w:ilvl w:val="0"/>
          <w:numId w:val="8"/>
        </w:numPr>
      </w:pPr>
      <w:r>
        <w:t>Use Case Diagram</w:t>
      </w:r>
    </w:p>
    <w:p w:rsidR="00106C51" w:rsidRDefault="00106C51" w:rsidP="00106C51">
      <w:pPr>
        <w:pStyle w:val="ListParagraph"/>
        <w:numPr>
          <w:ilvl w:val="0"/>
          <w:numId w:val="8"/>
        </w:numPr>
      </w:pPr>
      <w:r>
        <w:t>Class Diagram</w:t>
      </w:r>
    </w:p>
    <w:p w:rsidR="00106C51" w:rsidRDefault="00106C51" w:rsidP="00106C51">
      <w:pPr>
        <w:pStyle w:val="Heading3"/>
      </w:pPr>
      <w:r>
        <w:t>Changes</w:t>
      </w:r>
    </w:p>
    <w:p w:rsidR="00C70858" w:rsidRDefault="00C70858" w:rsidP="00C70858">
      <w:r>
        <w:t>T</w:t>
      </w:r>
      <w:r w:rsidR="00106C51">
        <w:t xml:space="preserve">he team </w:t>
      </w:r>
      <w:r>
        <w:t>was able to review</w:t>
      </w:r>
      <w:r w:rsidR="00106C51">
        <w:t xml:space="preserve"> the project scope, Work Breakdown </w:t>
      </w:r>
      <w:r>
        <w:t>Structure (WBS)</w:t>
      </w:r>
      <w:r w:rsidR="00106C51">
        <w:t xml:space="preserve"> and the overall timeline. </w:t>
      </w:r>
      <w:r>
        <w:t>The team did notice that some revision of the project scope would be needed. Also e</w:t>
      </w:r>
      <w:r w:rsidR="00106C51">
        <w:t xml:space="preserve">dits were made in the project timeline. Editing the timeline also adjusted the </w:t>
      </w:r>
      <w:r>
        <w:t xml:space="preserve">WBS and we were able to remove an undefined requirement that was in the project scope. </w:t>
      </w:r>
    </w:p>
    <w:p w:rsidR="00C70858" w:rsidRDefault="00C70858" w:rsidP="00C70858">
      <w:r>
        <w:t xml:space="preserve">Edits that were needed in the Project Scope included the removal of an unattainable requirement within the desired timeline. This removal was the ability to checkout with purchasing the items without having to go to the physical store. This requirement removal also meant that we were able to remove two of the Sprints (Sprint 5: cross platform universal language package and Sprint 6: </w:t>
      </w:r>
      <w:r w:rsidRPr="00C70858">
        <w:t>Mobile Network Capability and Security Module</w:t>
      </w:r>
      <w:r>
        <w:t>). This adjustment also</w:t>
      </w:r>
      <w:r w:rsidR="00450C51">
        <w:t xml:space="preserve"> meant that the test cases </w:t>
      </w:r>
      <w:r>
        <w:t xml:space="preserve">also </w:t>
      </w:r>
      <w:r w:rsidR="00450C51">
        <w:t xml:space="preserve">were </w:t>
      </w:r>
      <w:r>
        <w:t xml:space="preserve">required to be updated accordingly. </w:t>
      </w:r>
      <w:r w:rsidR="00450C51">
        <w:t xml:space="preserve">Lastly this removal included the ability to remove requirement 3 (R3) within the project scope. </w:t>
      </w:r>
    </w:p>
    <w:p w:rsidR="00450C51" w:rsidRDefault="00450C51" w:rsidP="00C70858">
      <w:r>
        <w:t xml:space="preserve">Changes within the WBS, Timeline, Requirements and Test Cases also changed the network Diagram and this change will be reflected within the new Project Scope. </w:t>
      </w:r>
    </w:p>
    <w:p w:rsidR="00450C51" w:rsidRDefault="00450C51" w:rsidP="00C70858">
      <w:r>
        <w:t>One of the times that were not established is how the external document would be created to test some of the functionality. This functionality includes:</w:t>
      </w:r>
    </w:p>
    <w:p w:rsidR="00450C51" w:rsidRDefault="00450C51" w:rsidP="00450C51">
      <w:pPr>
        <w:pStyle w:val="ListParagraph"/>
        <w:numPr>
          <w:ilvl w:val="0"/>
          <w:numId w:val="12"/>
        </w:numPr>
      </w:pPr>
      <w:r>
        <w:t>ITEM SKU</w:t>
      </w:r>
    </w:p>
    <w:p w:rsidR="00450C51" w:rsidRDefault="00450C51" w:rsidP="00450C51">
      <w:pPr>
        <w:pStyle w:val="ListParagraph"/>
        <w:numPr>
          <w:ilvl w:val="0"/>
          <w:numId w:val="12"/>
        </w:numPr>
      </w:pPr>
      <w:r>
        <w:t>Name of Item</w:t>
      </w:r>
    </w:p>
    <w:p w:rsidR="00450C51" w:rsidRDefault="00450C51" w:rsidP="00450C51">
      <w:pPr>
        <w:pStyle w:val="ListParagraph"/>
        <w:numPr>
          <w:ilvl w:val="0"/>
          <w:numId w:val="12"/>
        </w:numPr>
      </w:pPr>
      <w:r>
        <w:lastRenderedPageBreak/>
        <w:t>Location (aisle)</w:t>
      </w:r>
    </w:p>
    <w:p w:rsidR="00450C51" w:rsidRDefault="00450C51" w:rsidP="00450C51">
      <w:pPr>
        <w:pStyle w:val="ListParagraph"/>
        <w:numPr>
          <w:ilvl w:val="0"/>
          <w:numId w:val="12"/>
        </w:numPr>
      </w:pPr>
      <w:r>
        <w:t>Location (Row)</w:t>
      </w:r>
    </w:p>
    <w:p w:rsidR="00450C51" w:rsidRDefault="00450C51" w:rsidP="00450C51">
      <w:pPr>
        <w:pStyle w:val="ListParagraph"/>
        <w:numPr>
          <w:ilvl w:val="1"/>
          <w:numId w:val="12"/>
        </w:numPr>
      </w:pPr>
      <w:r>
        <w:t>Row 1: Top (above head)</w:t>
      </w:r>
    </w:p>
    <w:p w:rsidR="00450C51" w:rsidRDefault="00450C51" w:rsidP="00450C51">
      <w:pPr>
        <w:pStyle w:val="ListParagraph"/>
        <w:numPr>
          <w:ilvl w:val="1"/>
          <w:numId w:val="12"/>
        </w:numPr>
      </w:pPr>
      <w:r>
        <w:t>Row 2: Chest Height</w:t>
      </w:r>
    </w:p>
    <w:p w:rsidR="00450C51" w:rsidRDefault="00450C51" w:rsidP="00450C51">
      <w:pPr>
        <w:pStyle w:val="ListParagraph"/>
        <w:numPr>
          <w:ilvl w:val="1"/>
          <w:numId w:val="12"/>
        </w:numPr>
      </w:pPr>
      <w:r>
        <w:t>Row 3: Midsection Height</w:t>
      </w:r>
    </w:p>
    <w:p w:rsidR="00450C51" w:rsidRDefault="00450C51" w:rsidP="00450C51">
      <w:pPr>
        <w:pStyle w:val="ListParagraph"/>
        <w:numPr>
          <w:ilvl w:val="1"/>
          <w:numId w:val="12"/>
        </w:numPr>
      </w:pPr>
      <w:r>
        <w:t xml:space="preserve">Row 4: Knee to ground </w:t>
      </w:r>
    </w:p>
    <w:p w:rsidR="007C4853" w:rsidRDefault="007C4853" w:rsidP="007C4853">
      <w:pPr>
        <w:pStyle w:val="ListParagraph"/>
        <w:numPr>
          <w:ilvl w:val="1"/>
          <w:numId w:val="7"/>
        </w:numPr>
      </w:pPr>
      <w:r>
        <w:t>Excel Creation for items</w:t>
      </w:r>
    </w:p>
    <w:p w:rsidR="00450C51" w:rsidRDefault="00450C51" w:rsidP="00450C51">
      <w:pPr>
        <w:pStyle w:val="ListParagraph"/>
        <w:numPr>
          <w:ilvl w:val="0"/>
          <w:numId w:val="7"/>
        </w:numPr>
      </w:pPr>
      <w:r>
        <w:t>Price</w:t>
      </w:r>
    </w:p>
    <w:p w:rsidR="00450C51" w:rsidRDefault="00450C51" w:rsidP="00450C51">
      <w:pPr>
        <w:pStyle w:val="ListParagraph"/>
        <w:numPr>
          <w:ilvl w:val="0"/>
          <w:numId w:val="7"/>
        </w:numPr>
      </w:pPr>
      <w:r>
        <w:t xml:space="preserve">Coupon </w:t>
      </w:r>
    </w:p>
    <w:p w:rsidR="00450C51" w:rsidRDefault="00450C51" w:rsidP="00450C51">
      <w:pPr>
        <w:pStyle w:val="ListParagraph"/>
        <w:numPr>
          <w:ilvl w:val="1"/>
          <w:numId w:val="7"/>
        </w:numPr>
      </w:pPr>
      <w:r>
        <w:t>Yes/No</w:t>
      </w:r>
    </w:p>
    <w:p w:rsidR="00450C51" w:rsidRDefault="00450C51" w:rsidP="00450C51">
      <w:r>
        <w:t xml:space="preserve">This chart will be created in Microsoft Excel and will be just a medium to ensure that the application will be able to recall the items. This change established that the group would not be dependent on the creation or already created database with these items listed. </w:t>
      </w:r>
    </w:p>
    <w:p w:rsidR="00450C51" w:rsidRDefault="00450C51" w:rsidP="00450C51"/>
    <w:p w:rsidR="00FF545D" w:rsidRPr="00C202B0" w:rsidRDefault="00FF545D" w:rsidP="00EB1B41">
      <w:pPr>
        <w:ind w:firstLine="0"/>
      </w:pPr>
      <w:bookmarkStart w:id="1" w:name="_GoBack"/>
      <w:bookmarkEnd w:id="1"/>
    </w:p>
    <w:sectPr w:rsidR="00FF545D" w:rsidRPr="00C202B0" w:rsidSect="00C202B0">
      <w:headerReference w:type="default" r:id="rId10"/>
      <w:foot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C51" w:rsidRDefault="00450C51" w:rsidP="00642C34">
      <w:r>
        <w:separator/>
      </w:r>
    </w:p>
  </w:endnote>
  <w:endnote w:type="continuationSeparator" w:id="0">
    <w:p w:rsidR="00450C51" w:rsidRDefault="00450C51"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C51" w:rsidRDefault="00450C51" w:rsidP="00642C34">
    <w:pPr>
      <w:pStyle w:val="Footer"/>
    </w:pPr>
  </w:p>
  <w:p w:rsidR="00450C51" w:rsidRDefault="00450C51" w:rsidP="00642C3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C51" w:rsidRDefault="00450C51" w:rsidP="00642C34">
      <w:r>
        <w:separator/>
      </w:r>
    </w:p>
  </w:footnote>
  <w:footnote w:type="continuationSeparator" w:id="0">
    <w:p w:rsidR="00450C51" w:rsidRDefault="00450C51" w:rsidP="00642C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C51" w:rsidRPr="00C202B0" w:rsidRDefault="00450C51" w:rsidP="00642C34">
    <w:pPr>
      <w:pStyle w:val="Header"/>
      <w:ind w:firstLine="0"/>
    </w:pPr>
    <w:r>
      <w:t>SHORTENED VERSION OF TITLE HERE</w:t>
    </w:r>
    <w:r w:rsidRPr="00C202B0">
      <w:ptab w:relativeTo="margin" w:alignment="center" w:leader="none"/>
    </w:r>
    <w:r w:rsidRPr="00C202B0">
      <w:ptab w:relativeTo="margin" w:alignment="right" w:leader="none"/>
    </w:r>
    <w:r w:rsidRPr="00C202B0">
      <w:fldChar w:fldCharType="begin"/>
    </w:r>
    <w:r w:rsidRPr="00C202B0">
      <w:instrText xml:space="preserve"> PAGE   \* MERGEFORMAT </w:instrText>
    </w:r>
    <w:r w:rsidRPr="00C202B0">
      <w:fldChar w:fldCharType="separate"/>
    </w:r>
    <w:r w:rsidR="006C2377">
      <w:rPr>
        <w:noProof/>
      </w:rPr>
      <w:t>5</w:t>
    </w:r>
    <w:r w:rsidRPr="00C202B0">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C51" w:rsidRDefault="00450C51" w:rsidP="00642C34">
    <w:pPr>
      <w:pStyle w:val="Header"/>
      <w:ind w:firstLine="0"/>
    </w:pPr>
    <w:r>
      <w:t>Running head: SHORTENED VERSION OF TITLE</w:t>
    </w:r>
    <w:r w:rsidRPr="009C72E4">
      <w:ptab w:relativeTo="margin" w:alignment="right" w:leader="none"/>
    </w:r>
    <w:r w:rsidRPr="009C72E4">
      <w:fldChar w:fldCharType="begin"/>
    </w:r>
    <w:r w:rsidRPr="009C72E4">
      <w:instrText xml:space="preserve"> PAGE   \* MERGEFORMAT </w:instrText>
    </w:r>
    <w:r w:rsidRPr="009C72E4">
      <w:fldChar w:fldCharType="separate"/>
    </w:r>
    <w:r>
      <w:rPr>
        <w:noProof/>
      </w:rPr>
      <w:t>1</w:t>
    </w:r>
    <w:r w:rsidRPr="009C72E4">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226A"/>
    <w:multiLevelType w:val="hybridMultilevel"/>
    <w:tmpl w:val="599AE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5609E"/>
    <w:multiLevelType w:val="multilevel"/>
    <w:tmpl w:val="BF40B1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2166F7A"/>
    <w:multiLevelType w:val="hybridMultilevel"/>
    <w:tmpl w:val="CA5809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A70F90"/>
    <w:multiLevelType w:val="hybridMultilevel"/>
    <w:tmpl w:val="8CE22D0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14158CA"/>
    <w:multiLevelType w:val="multilevel"/>
    <w:tmpl w:val="288A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8B1B0C"/>
    <w:multiLevelType w:val="hybridMultilevel"/>
    <w:tmpl w:val="851C23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54F75373"/>
    <w:multiLevelType w:val="hybridMultilevel"/>
    <w:tmpl w:val="AE2EB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5835F9"/>
    <w:multiLevelType w:val="hybridMultilevel"/>
    <w:tmpl w:val="90ACA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EE0643"/>
    <w:multiLevelType w:val="hybridMultilevel"/>
    <w:tmpl w:val="C1824A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CC460A"/>
    <w:multiLevelType w:val="hybridMultilevel"/>
    <w:tmpl w:val="83C0EB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239A0"/>
    <w:multiLevelType w:val="hybridMultilevel"/>
    <w:tmpl w:val="F16A36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84256BC"/>
    <w:multiLevelType w:val="hybridMultilevel"/>
    <w:tmpl w:val="57B63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10"/>
  </w:num>
  <w:num w:numId="6">
    <w:abstractNumId w:val="2"/>
  </w:num>
  <w:num w:numId="7">
    <w:abstractNumId w:val="8"/>
  </w:num>
  <w:num w:numId="8">
    <w:abstractNumId w:val="7"/>
  </w:num>
  <w:num w:numId="9">
    <w:abstractNumId w:val="11"/>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IysDQ1MDAzt7A0tLBU0lEKTi0uzszPAykwrgUAeTCcFSwAAAA="/>
  </w:docVars>
  <w:rsids>
    <w:rsidRoot w:val="00F82F85"/>
    <w:rsid w:val="00001A79"/>
    <w:rsid w:val="00054882"/>
    <w:rsid w:val="00106C51"/>
    <w:rsid w:val="00163778"/>
    <w:rsid w:val="00181439"/>
    <w:rsid w:val="00232B20"/>
    <w:rsid w:val="00233C92"/>
    <w:rsid w:val="00264D44"/>
    <w:rsid w:val="0029479A"/>
    <w:rsid w:val="002C64F2"/>
    <w:rsid w:val="002F4E1F"/>
    <w:rsid w:val="00323C4D"/>
    <w:rsid w:val="0033055A"/>
    <w:rsid w:val="003549A1"/>
    <w:rsid w:val="00365428"/>
    <w:rsid w:val="003B5F67"/>
    <w:rsid w:val="003B7D75"/>
    <w:rsid w:val="003D6230"/>
    <w:rsid w:val="003E2D7F"/>
    <w:rsid w:val="004173F6"/>
    <w:rsid w:val="00447383"/>
    <w:rsid w:val="00450C51"/>
    <w:rsid w:val="00590EA0"/>
    <w:rsid w:val="005A3BE4"/>
    <w:rsid w:val="005E15FE"/>
    <w:rsid w:val="005F7FFA"/>
    <w:rsid w:val="00627B95"/>
    <w:rsid w:val="00642C34"/>
    <w:rsid w:val="00656426"/>
    <w:rsid w:val="006609DA"/>
    <w:rsid w:val="006864F0"/>
    <w:rsid w:val="006C2377"/>
    <w:rsid w:val="006C3ADB"/>
    <w:rsid w:val="00721C69"/>
    <w:rsid w:val="0076208B"/>
    <w:rsid w:val="007C4853"/>
    <w:rsid w:val="007D4425"/>
    <w:rsid w:val="007F472C"/>
    <w:rsid w:val="00840B4F"/>
    <w:rsid w:val="008445EF"/>
    <w:rsid w:val="00845B95"/>
    <w:rsid w:val="008B2491"/>
    <w:rsid w:val="008F1005"/>
    <w:rsid w:val="00936694"/>
    <w:rsid w:val="00956B6C"/>
    <w:rsid w:val="00992129"/>
    <w:rsid w:val="009A2FA2"/>
    <w:rsid w:val="009C72E4"/>
    <w:rsid w:val="009D5CD2"/>
    <w:rsid w:val="009E0183"/>
    <w:rsid w:val="00A827A4"/>
    <w:rsid w:val="00B1034D"/>
    <w:rsid w:val="00B304A6"/>
    <w:rsid w:val="00B36814"/>
    <w:rsid w:val="00B56D1C"/>
    <w:rsid w:val="00BA5997"/>
    <w:rsid w:val="00BC70B4"/>
    <w:rsid w:val="00C202B0"/>
    <w:rsid w:val="00C311DA"/>
    <w:rsid w:val="00C70858"/>
    <w:rsid w:val="00C83C71"/>
    <w:rsid w:val="00CF1162"/>
    <w:rsid w:val="00CF5964"/>
    <w:rsid w:val="00D37C49"/>
    <w:rsid w:val="00D6361F"/>
    <w:rsid w:val="00DD005B"/>
    <w:rsid w:val="00E1289C"/>
    <w:rsid w:val="00E318E8"/>
    <w:rsid w:val="00E458BE"/>
    <w:rsid w:val="00E543BB"/>
    <w:rsid w:val="00EB1B41"/>
    <w:rsid w:val="00ED5652"/>
    <w:rsid w:val="00F82F85"/>
    <w:rsid w:val="00FB5C24"/>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181439"/>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semiHidden/>
    <w:unhideWhenUsed/>
    <w:rsid w:val="00181439"/>
    <w:pPr>
      <w:spacing w:before="120"/>
    </w:pPr>
    <w:rPr>
      <w:rFonts w:asciiTheme="minorHAnsi" w:hAnsiTheme="minorHAnsi"/>
      <w:b/>
    </w:rPr>
  </w:style>
  <w:style w:type="paragraph" w:styleId="TOC2">
    <w:name w:val="toc 2"/>
    <w:basedOn w:val="Normal"/>
    <w:next w:val="Normal"/>
    <w:autoRedefine/>
    <w:uiPriority w:val="39"/>
    <w:unhideWhenUsed/>
    <w:rsid w:val="00181439"/>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18143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18143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8143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8143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8143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8143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81439"/>
    <w:pPr>
      <w:ind w:left="1920"/>
    </w:pPr>
    <w:rPr>
      <w:rFonts w:asciiTheme="minorHAnsi" w:hAnsiTheme="minorHAnsi"/>
      <w:sz w:val="20"/>
      <w:szCs w:val="20"/>
    </w:rPr>
  </w:style>
  <w:style w:type="paragraph" w:styleId="ListParagraph">
    <w:name w:val="List Paragraph"/>
    <w:basedOn w:val="Normal"/>
    <w:uiPriority w:val="34"/>
    <w:qFormat/>
    <w:rsid w:val="006564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C34"/>
    <w:pPr>
      <w:spacing w:after="0"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642C34"/>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76208B"/>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42C34"/>
    <w:rPr>
      <w:rFonts w:ascii="Times New Roman" w:hAnsi="Times New Roman" w:cs="Times New Roman"/>
      <w:b/>
      <w:iCs/>
      <w:sz w:val="24"/>
      <w:szCs w:val="24"/>
    </w:rPr>
  </w:style>
  <w:style w:type="character" w:customStyle="1" w:styleId="Heading4Char">
    <w:name w:val="Heading 4 Char"/>
    <w:basedOn w:val="DefaultParagraphFont"/>
    <w:link w:val="Heading4"/>
    <w:uiPriority w:val="9"/>
    <w:rsid w:val="00642C34"/>
    <w:rPr>
      <w:rFonts w:ascii="Times New Roman" w:hAnsi="Times New Roman" w:cs="Times New Roman"/>
      <w:b/>
      <w:i/>
      <w:sz w:val="24"/>
      <w:szCs w:val="24"/>
    </w:rPr>
  </w:style>
  <w:style w:type="character" w:customStyle="1" w:styleId="Heading5Char">
    <w:name w:val="Heading 5 Char"/>
    <w:basedOn w:val="DefaultParagraphFont"/>
    <w:link w:val="Heading5"/>
    <w:uiPriority w:val="9"/>
    <w:rsid w:val="00642C34"/>
    <w:rPr>
      <w:rFonts w:ascii="Times New Roman" w:hAnsi="Times New Roman" w:cs="Times New Roman"/>
      <w:i/>
      <w:sz w:val="24"/>
      <w:szCs w:val="24"/>
    </w:rPr>
  </w:style>
  <w:style w:type="paragraph" w:styleId="TOCHeading">
    <w:name w:val="TOC Heading"/>
    <w:basedOn w:val="Heading1"/>
    <w:next w:val="Normal"/>
    <w:uiPriority w:val="39"/>
    <w:unhideWhenUsed/>
    <w:qFormat/>
    <w:rsid w:val="00181439"/>
    <w:pPr>
      <w:keepNext/>
      <w:keepLines/>
      <w:spacing w:before="480" w:line="276" w:lineRule="auto"/>
      <w:ind w:firstLine="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semiHidden/>
    <w:unhideWhenUsed/>
    <w:rsid w:val="00181439"/>
    <w:pPr>
      <w:spacing w:before="120"/>
    </w:pPr>
    <w:rPr>
      <w:rFonts w:asciiTheme="minorHAnsi" w:hAnsiTheme="minorHAnsi"/>
      <w:b/>
    </w:rPr>
  </w:style>
  <w:style w:type="paragraph" w:styleId="TOC2">
    <w:name w:val="toc 2"/>
    <w:basedOn w:val="Normal"/>
    <w:next w:val="Normal"/>
    <w:autoRedefine/>
    <w:uiPriority w:val="39"/>
    <w:unhideWhenUsed/>
    <w:rsid w:val="00181439"/>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18143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18143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8143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8143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8143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8143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81439"/>
    <w:pPr>
      <w:ind w:left="1920"/>
    </w:pPr>
    <w:rPr>
      <w:rFonts w:asciiTheme="minorHAnsi" w:hAnsiTheme="minorHAnsi"/>
      <w:sz w:val="20"/>
      <w:szCs w:val="20"/>
    </w:rPr>
  </w:style>
  <w:style w:type="paragraph" w:styleId="ListParagraph">
    <w:name w:val="List Paragraph"/>
    <w:basedOn w:val="Normal"/>
    <w:uiPriority w:val="34"/>
    <w:qFormat/>
    <w:rsid w:val="00656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490646">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375276937">
      <w:bodyDiv w:val="1"/>
      <w:marLeft w:val="0"/>
      <w:marRight w:val="0"/>
      <w:marTop w:val="0"/>
      <w:marBottom w:val="0"/>
      <w:divBdr>
        <w:top w:val="none" w:sz="0" w:space="0" w:color="auto"/>
        <w:left w:val="none" w:sz="0" w:space="0" w:color="auto"/>
        <w:bottom w:val="none" w:sz="0" w:space="0" w:color="auto"/>
        <w:right w:val="none" w:sz="0" w:space="0" w:color="auto"/>
      </w:divBdr>
    </w:div>
    <w:div w:id="1962376830">
      <w:bodyDiv w:val="1"/>
      <w:marLeft w:val="0"/>
      <w:marRight w:val="0"/>
      <w:marTop w:val="0"/>
      <w:marBottom w:val="0"/>
      <w:divBdr>
        <w:top w:val="none" w:sz="0" w:space="0" w:color="auto"/>
        <w:left w:val="none" w:sz="0" w:space="0" w:color="auto"/>
        <w:bottom w:val="none" w:sz="0" w:space="0" w:color="auto"/>
        <w:right w:val="none" w:sz="0" w:space="0" w:color="auto"/>
      </w:divBdr>
    </w:div>
    <w:div w:id="1975669891">
      <w:bodyDiv w:val="1"/>
      <w:marLeft w:val="0"/>
      <w:marRight w:val="0"/>
      <w:marTop w:val="0"/>
      <w:marBottom w:val="0"/>
      <w:divBdr>
        <w:top w:val="none" w:sz="0" w:space="0" w:color="auto"/>
        <w:left w:val="none" w:sz="0" w:space="0" w:color="auto"/>
        <w:bottom w:val="none" w:sz="0" w:space="0" w:color="auto"/>
        <w:right w:val="none" w:sz="0" w:space="0" w:color="auto"/>
      </w:divBdr>
    </w:div>
    <w:div w:id="20574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Kilown/SWE48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lown:Library:Application%20Support:Microsoft:Office:User%20Templates:My%20Templates:APA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B4349-32A4-E34F-88AF-7EFC3A78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APA_template.dotx</Template>
  <TotalTime>0</TotalTime>
  <Pages>5</Pages>
  <Words>763</Words>
  <Characters>4063</Characters>
  <Application>Microsoft Macintosh Word</Application>
  <DocSecurity>0</DocSecurity>
  <Lines>123</Lines>
  <Paragraphs>49</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4777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Jauhn Schneck</dc:creator>
  <cp:lastModifiedBy>Jauhn Schneck</cp:lastModifiedBy>
  <cp:revision>2</cp:revision>
  <cp:lastPrinted>2012-03-30T16:25:00Z</cp:lastPrinted>
  <dcterms:created xsi:type="dcterms:W3CDTF">2017-11-20T00:37:00Z</dcterms:created>
  <dcterms:modified xsi:type="dcterms:W3CDTF">2017-11-20T00:37:00Z</dcterms:modified>
</cp:coreProperties>
</file>